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E15ABA">
        <w:rPr>
          <w:sz w:val="48"/>
        </w:rPr>
        <w:t xml:space="preserve">Introduction to </w:t>
      </w:r>
      <w:proofErr w:type="spellStart"/>
      <w:r w:rsidR="00E15ABA">
        <w:rPr>
          <w:sz w:val="48"/>
        </w:rPr>
        <w:t>Guidewire</w:t>
      </w:r>
      <w:proofErr w:type="spellEnd"/>
      <w:r w:rsidR="00E15ABA">
        <w:rPr>
          <w:sz w:val="48"/>
        </w:rPr>
        <w:t xml:space="preserve"> Configuration</w:t>
      </w:r>
    </w:p>
    <w:p w:rsidR="00896F25" w:rsidRDefault="00896F25" w:rsidP="00F864E5">
      <w:pPr>
        <w:pStyle w:val="Paragraph"/>
      </w:pPr>
      <w:r w:rsidRPr="002B1B7E">
        <w:t>In this lab,</w:t>
      </w:r>
      <w:r w:rsidR="00E15ABA">
        <w:t xml:space="preserve"> you will create a backup directory of the </w:t>
      </w:r>
      <w:proofErr w:type="spellStart"/>
      <w:r w:rsidR="00E15ABA">
        <w:t>TrainingApp</w:t>
      </w:r>
      <w:proofErr w:type="spellEnd"/>
      <w:r w:rsidR="00E15ABA">
        <w:t xml:space="preserve"> configuration, log on to </w:t>
      </w:r>
      <w:proofErr w:type="spellStart"/>
      <w:r w:rsidR="00E15ABA">
        <w:t>TrainingApp</w:t>
      </w:r>
      <w:proofErr w:type="spellEnd"/>
      <w:r w:rsidR="00E15ABA">
        <w:t xml:space="preserve">, create new contacts and search through the </w:t>
      </w:r>
      <w:proofErr w:type="spellStart"/>
      <w:r w:rsidR="00E15ABA">
        <w:t>TrainingApp</w:t>
      </w:r>
      <w:proofErr w:type="spellEnd"/>
      <w:r w:rsidR="00E15ABA">
        <w:t xml:space="preserve"> database. </w:t>
      </w:r>
    </w:p>
    <w:p w:rsidR="00896F25" w:rsidRDefault="00E15ABA" w:rsidP="00EA1C2C">
      <w:pPr>
        <w:pStyle w:val="H3"/>
      </w:pPr>
      <w:r>
        <w:t>Tasks</w:t>
      </w:r>
    </w:p>
    <w:p w:rsidR="00896F25" w:rsidRPr="00E15ABA" w:rsidRDefault="00E15ABA" w:rsidP="00E15ABA">
      <w:pPr>
        <w:pStyle w:val="Subtitle"/>
      </w:pPr>
      <w:r>
        <w:t>Create a backup directory</w:t>
      </w:r>
    </w:p>
    <w:p w:rsidR="00E15ABA" w:rsidRPr="00500557" w:rsidRDefault="00E15ABA" w:rsidP="00E15ABA">
      <w:pPr>
        <w:pStyle w:val="MajorStep"/>
      </w:pPr>
      <w:r w:rsidRPr="00500557">
        <w:t xml:space="preserve">Make a backup copy of the </w:t>
      </w:r>
      <w:proofErr w:type="spellStart"/>
      <w:r w:rsidRPr="00500557">
        <w:t>TrainingApp</w:t>
      </w:r>
      <w:proofErr w:type="spellEnd"/>
      <w:r w:rsidRPr="00500557">
        <w:t xml:space="preserve"> configuration directory. (If you inadvertently modify or delete a </w:t>
      </w:r>
      <w:proofErr w:type="spellStart"/>
      <w:r w:rsidRPr="00500557">
        <w:t>TrainingApp</w:t>
      </w:r>
      <w:proofErr w:type="spellEnd"/>
      <w:r w:rsidRPr="00500557">
        <w:t xml:space="preserve"> file in a later lab, you can restore the file using the backup copy.) </w:t>
      </w:r>
    </w:p>
    <w:p w:rsidR="00E15ABA" w:rsidRPr="00500557" w:rsidRDefault="00E15ABA" w:rsidP="00E15ABA">
      <w:pPr>
        <w:pStyle w:val="BulletText"/>
      </w:pPr>
      <w:r w:rsidRPr="00500557">
        <w:t xml:space="preserve">Create a folder in </w:t>
      </w:r>
      <w:proofErr w:type="spellStart"/>
      <w:r w:rsidRPr="00500557">
        <w:t>Guidewire</w:t>
      </w:r>
      <w:proofErr w:type="spellEnd"/>
      <w:r w:rsidRPr="00500557">
        <w:t>/</w:t>
      </w:r>
      <w:proofErr w:type="spellStart"/>
      <w:r w:rsidRPr="00500557">
        <w:t>TrainingApp</w:t>
      </w:r>
      <w:proofErr w:type="spellEnd"/>
      <w:r w:rsidRPr="00500557">
        <w:t xml:space="preserve"> called "backup". </w:t>
      </w:r>
    </w:p>
    <w:p w:rsidR="00E15ABA" w:rsidRPr="00E15ABA" w:rsidRDefault="00E15ABA" w:rsidP="00E15ABA">
      <w:pPr>
        <w:pStyle w:val="BulletText"/>
      </w:pPr>
      <w:r w:rsidRPr="00500557">
        <w:t xml:space="preserve">Copy the </w:t>
      </w:r>
      <w:proofErr w:type="spellStart"/>
      <w:r w:rsidRPr="00500557">
        <w:t>TrainingApp</w:t>
      </w:r>
      <w:proofErr w:type="spellEnd"/>
      <w:r w:rsidRPr="00500557">
        <w:t xml:space="preserve">/modules/configuration directory to the backup directory. </w:t>
      </w:r>
    </w:p>
    <w:p w:rsidR="00E15ABA" w:rsidRPr="00500557" w:rsidRDefault="00E15ABA" w:rsidP="00E15ABA">
      <w:pPr>
        <w:pStyle w:val="BulletText"/>
        <w:numPr>
          <w:ilvl w:val="0"/>
          <w:numId w:val="0"/>
        </w:numPr>
        <w:ind w:left="360"/>
      </w:pPr>
    </w:p>
    <w:p w:rsidR="00E15ABA" w:rsidRDefault="00E15ABA" w:rsidP="00E15ABA">
      <w:pPr>
        <w:pStyle w:val="Subtitle"/>
      </w:pPr>
      <w:r>
        <w:t xml:space="preserve">Using </w:t>
      </w:r>
      <w:proofErr w:type="spellStart"/>
      <w:r>
        <w:t>TrainingApp</w:t>
      </w:r>
      <w:proofErr w:type="spellEnd"/>
    </w:p>
    <w:p w:rsidR="008A117A" w:rsidRPr="00500557" w:rsidRDefault="008A117A" w:rsidP="008A117A">
      <w:pPr>
        <w:pStyle w:val="MajorStep"/>
      </w:pPr>
      <w:r w:rsidRPr="00500557">
        <w:t xml:space="preserve">Start </w:t>
      </w:r>
      <w:proofErr w:type="spellStart"/>
      <w:r w:rsidRPr="00500557">
        <w:t>TrainingApp</w:t>
      </w:r>
      <w:proofErr w:type="spellEnd"/>
      <w:r w:rsidRPr="00500557">
        <w:t xml:space="preserve">. </w:t>
      </w:r>
    </w:p>
    <w:p w:rsidR="008A117A" w:rsidRPr="00500557" w:rsidRDefault="008A117A" w:rsidP="008A117A">
      <w:pPr>
        <w:pStyle w:val="MajorStep"/>
      </w:pPr>
      <w:r w:rsidRPr="00500557">
        <w:t xml:space="preserve">Log on to </w:t>
      </w:r>
      <w:proofErr w:type="spellStart"/>
      <w:r w:rsidRPr="00500557">
        <w:t>TrainingApp</w:t>
      </w:r>
      <w:proofErr w:type="spellEnd"/>
      <w:r w:rsidRPr="00500557">
        <w:t xml:space="preserve"> as Alice Applegate (</w:t>
      </w:r>
      <w:proofErr w:type="spellStart"/>
      <w:r w:rsidRPr="00500557">
        <w:t>aapplegate</w:t>
      </w:r>
      <w:proofErr w:type="spellEnd"/>
      <w:r w:rsidRPr="00500557">
        <w:t>/</w:t>
      </w:r>
      <w:proofErr w:type="spellStart"/>
      <w:r w:rsidRPr="00500557">
        <w:t>gw</w:t>
      </w:r>
      <w:proofErr w:type="spellEnd"/>
      <w:r w:rsidRPr="00500557">
        <w:t xml:space="preserve">). (The URL is </w:t>
      </w:r>
      <w:hyperlink r:id="rId10" w:history="1">
        <w:r w:rsidRPr="00500557">
          <w:t>http://localhost:8880/ab</w:t>
        </w:r>
      </w:hyperlink>
      <w:r w:rsidRPr="00500557">
        <w:t xml:space="preserve">.) </w:t>
      </w:r>
    </w:p>
    <w:p w:rsidR="008A117A" w:rsidRPr="00500557" w:rsidRDefault="008A117A" w:rsidP="008A117A">
      <w:pPr>
        <w:pStyle w:val="MajorStep"/>
      </w:pPr>
      <w:r w:rsidRPr="00500557">
        <w:t xml:space="preserve">Search for </w:t>
      </w:r>
      <w:proofErr w:type="spellStart"/>
      <w:r w:rsidRPr="00500557">
        <w:t>ABPersons</w:t>
      </w:r>
      <w:proofErr w:type="spellEnd"/>
      <w:r w:rsidRPr="00500557">
        <w:t xml:space="preserve"> with a last name of Smith. How many are there? Are they all the same type of contact? </w:t>
      </w:r>
    </w:p>
    <w:p w:rsidR="008A117A" w:rsidRPr="00500557" w:rsidRDefault="008A117A" w:rsidP="008A117A">
      <w:pPr>
        <w:pStyle w:val="MajorStep"/>
      </w:pPr>
      <w:r w:rsidRPr="00500557">
        <w:t>Create the following new contacts:</w:t>
      </w:r>
    </w:p>
    <w:p w:rsidR="008A117A" w:rsidRPr="00500557" w:rsidRDefault="008A117A" w:rsidP="008A117A">
      <w:pPr>
        <w:pStyle w:val="BulletText"/>
      </w:pPr>
      <w:r w:rsidRPr="00500557">
        <w:t>A new law firm called "Test Law Firm" (Tax ID 11-1234567). Set the "City" field to "Los Angeles".</w:t>
      </w:r>
    </w:p>
    <w:p w:rsidR="008A117A" w:rsidRPr="00500557" w:rsidRDefault="008A117A" w:rsidP="008A117A">
      <w:pPr>
        <w:pStyle w:val="BulletText"/>
      </w:pPr>
      <w:r w:rsidRPr="00500557">
        <w:t>A new auto body repair shop called "Test Auto Shop" (Tax ID 22-1234567). Set the "City" field to "New York".</w:t>
      </w:r>
    </w:p>
    <w:p w:rsidR="008A117A" w:rsidRPr="00500557" w:rsidRDefault="008A117A" w:rsidP="008A117A">
      <w:pPr>
        <w:pStyle w:val="NormalText"/>
        <w:tabs>
          <w:tab w:val="left" w:pos="720"/>
        </w:tabs>
        <w:ind w:left="720" w:hanging="720"/>
        <w:rPr>
          <w:lang w:val="en-US"/>
        </w:rPr>
      </w:pPr>
      <w:r w:rsidRPr="00500557">
        <w:tab/>
        <w:t>Then, execute a search for companies with "Test" in the name. View each contact in detail. (Be sure to click through all the details on the Details screen.)</w:t>
      </w:r>
    </w:p>
    <w:p w:rsidR="008A117A" w:rsidRPr="00500557" w:rsidRDefault="008A117A" w:rsidP="008A117A">
      <w:pPr>
        <w:pStyle w:val="BulletText"/>
      </w:pPr>
      <w:r w:rsidRPr="00500557">
        <w:t xml:space="preserve">Are there any fields displayed on the user interface for law firms that are not displayed for auto body repair shops? </w:t>
      </w:r>
    </w:p>
    <w:p w:rsidR="008A117A" w:rsidRPr="008A117A" w:rsidRDefault="008A117A" w:rsidP="008A117A">
      <w:pPr>
        <w:pStyle w:val="BulletText"/>
      </w:pPr>
      <w:r w:rsidRPr="00500557">
        <w:t>Are there any fields displayed on the user interface for auto body repair shops that are not displayed for law firms?</w:t>
      </w:r>
    </w:p>
    <w:p w:rsidR="008A117A" w:rsidRDefault="008A117A" w:rsidP="008A117A">
      <w:pPr>
        <w:pStyle w:val="Subtitle"/>
      </w:pPr>
    </w:p>
    <w:p w:rsidR="008A117A" w:rsidRDefault="008A117A" w:rsidP="008A117A"/>
    <w:p w:rsidR="008A117A" w:rsidRDefault="008A117A" w:rsidP="008A117A"/>
    <w:p w:rsidR="008A117A" w:rsidRDefault="008A117A" w:rsidP="008A117A"/>
    <w:p w:rsidR="008A117A" w:rsidRPr="008A117A" w:rsidRDefault="008A117A" w:rsidP="008A117A">
      <w:bookmarkStart w:id="0" w:name="_GoBack"/>
      <w:bookmarkEnd w:id="0"/>
    </w:p>
    <w:p w:rsidR="008A117A" w:rsidRDefault="008A117A" w:rsidP="008A117A">
      <w:pPr>
        <w:pStyle w:val="Subtitle"/>
      </w:pPr>
      <w:r>
        <w:lastRenderedPageBreak/>
        <w:t>Using Studio</w:t>
      </w:r>
    </w:p>
    <w:p w:rsidR="008A117A" w:rsidRPr="00500557" w:rsidRDefault="008A117A" w:rsidP="008A117A">
      <w:pPr>
        <w:pStyle w:val="MajorStep"/>
      </w:pPr>
      <w:r w:rsidRPr="00500557">
        <w:t xml:space="preserve">Start Studio. Then, stop </w:t>
      </w:r>
      <w:proofErr w:type="spellStart"/>
      <w:r w:rsidRPr="00500557">
        <w:t>TrainingApp</w:t>
      </w:r>
      <w:proofErr w:type="spellEnd"/>
      <w:r w:rsidRPr="00500557">
        <w:t xml:space="preserve">. Is Studio still running? </w:t>
      </w:r>
    </w:p>
    <w:p w:rsidR="008A117A" w:rsidRPr="00500557" w:rsidRDefault="008A117A" w:rsidP="008A117A">
      <w:pPr>
        <w:pStyle w:val="MajorStep"/>
      </w:pPr>
      <w:r w:rsidRPr="00500557">
        <w:t xml:space="preserve">If there is time remaining, look through the </w:t>
      </w:r>
      <w:hyperlink r:id="rId11" w:history="1">
        <w:r w:rsidRPr="00500557">
          <w:t xml:space="preserve">Introduction to </w:t>
        </w:r>
        <w:proofErr w:type="spellStart"/>
        <w:r w:rsidRPr="00500557">
          <w:t>TrainingApp</w:t>
        </w:r>
        <w:proofErr w:type="spellEnd"/>
      </w:hyperlink>
      <w:r w:rsidRPr="00500557">
        <w:t xml:space="preserve"> presentation, which overviews the business user functionality of </w:t>
      </w:r>
      <w:proofErr w:type="spellStart"/>
      <w:r w:rsidRPr="00500557">
        <w:t>TrainingApp</w:t>
      </w:r>
      <w:proofErr w:type="spellEnd"/>
      <w:r w:rsidRPr="00500557">
        <w:t xml:space="preserve">. </w:t>
      </w:r>
    </w:p>
    <w:p w:rsidR="008A117A" w:rsidRPr="00500557" w:rsidRDefault="008A117A" w:rsidP="008A117A">
      <w:pPr>
        <w:spacing w:line="260" w:lineRule="atLeast"/>
        <w:ind w:left="270" w:hanging="270"/>
      </w:pPr>
    </w:p>
    <w:p w:rsidR="008A117A" w:rsidRPr="008A117A" w:rsidRDefault="008A117A" w:rsidP="008A117A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7D126564" wp14:editId="45C89A2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D93" w:rsidRDefault="00095D93" w:rsidP="004E1325">
      <w:pPr>
        <w:spacing w:after="0" w:line="240" w:lineRule="auto"/>
      </w:pPr>
      <w:r>
        <w:separator/>
      </w:r>
    </w:p>
  </w:endnote>
  <w:endnote w:type="continuationSeparator" w:id="0">
    <w:p w:rsidR="00095D93" w:rsidRDefault="00095D93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A117A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A117A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D93" w:rsidRDefault="00095D93" w:rsidP="004E1325">
      <w:pPr>
        <w:spacing w:after="0" w:line="240" w:lineRule="auto"/>
      </w:pPr>
      <w:r>
        <w:separator/>
      </w:r>
    </w:p>
  </w:footnote>
  <w:footnote w:type="continuationSeparator" w:id="0">
    <w:p w:rsidR="00095D93" w:rsidRDefault="00095D93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95D9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A117A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15ABA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E15ABA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E15ABA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E15ABA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15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5A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Text">
    <w:name w:val="NormalText"/>
    <w:basedOn w:val="Normal"/>
    <w:link w:val="NormalTextChar"/>
    <w:qFormat/>
    <w:rsid w:val="008A117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A117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E15ABA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E15ABA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E15ABA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15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5A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Text">
    <w:name w:val="NormalText"/>
    <w:basedOn w:val="Normal"/>
    <w:link w:val="NormalTextChar"/>
    <w:qFormat/>
    <w:rsid w:val="008A117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A117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edu.guidewire.com/download/attachments/21991193/PL-B2_Other_TrainingApp_Intro.ppt?version=3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http://localhost:8880/ab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6518D-FF53-4889-B921-D5AA416E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TA80_FundIntro_Lab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gwuser</cp:lastModifiedBy>
  <cp:revision>2</cp:revision>
  <dcterms:created xsi:type="dcterms:W3CDTF">2013-09-27T17:14:00Z</dcterms:created>
  <dcterms:modified xsi:type="dcterms:W3CDTF">2013-09-27T17:14:00Z</dcterms:modified>
</cp:coreProperties>
</file>